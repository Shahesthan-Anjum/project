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"/>
        <w:tblW w:w="500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650"/>
        <w:gridCol w:w="2953"/>
        <w:gridCol w:w="650"/>
        <w:gridCol w:w="2944"/>
        <w:gridCol w:w="3603"/>
      </w:tblGrid>
      <w:tr w:rsidR="00B71F4A" w14:paraId="2BBFF1DE" w14:textId="77777777" w:rsidTr="00B71F4A">
        <w:trPr>
          <w:gridAfter w:val="1"/>
          <w:wAfter w:w="3603" w:type="dxa"/>
          <w:trHeight w:val="60"/>
        </w:trPr>
        <w:tc>
          <w:tcPr>
            <w:tcW w:w="650" w:type="dxa"/>
          </w:tcPr>
          <w:p w14:paraId="7E377863" w14:textId="77777777" w:rsidR="00B71F4A" w:rsidRDefault="00B71F4A" w:rsidP="00B71F4A">
            <w:pPr>
              <w:tabs>
                <w:tab w:val="left" w:pos="990"/>
              </w:tabs>
            </w:pPr>
          </w:p>
        </w:tc>
        <w:tc>
          <w:tcPr>
            <w:tcW w:w="6547" w:type="dxa"/>
            <w:gridSpan w:val="3"/>
            <w:vAlign w:val="bottom"/>
          </w:tcPr>
          <w:p w14:paraId="31127284" w14:textId="00DF2FFD" w:rsidR="00B71F4A" w:rsidRPr="00B71F4A" w:rsidRDefault="00B71F4A" w:rsidP="00B71F4A">
            <w:pPr>
              <w:pStyle w:val="Title"/>
              <w:rPr>
                <w:sz w:val="88"/>
                <w:szCs w:val="88"/>
              </w:rPr>
            </w:pPr>
          </w:p>
        </w:tc>
      </w:tr>
      <w:tr w:rsidR="001B2ABD" w14:paraId="74F28919" w14:textId="77777777" w:rsidTr="00B71F4A">
        <w:tc>
          <w:tcPr>
            <w:tcW w:w="3603" w:type="dxa"/>
            <w:gridSpan w:val="2"/>
          </w:tcPr>
          <w:p w14:paraId="1E710923" w14:textId="77777777" w:rsidR="00B71F4A" w:rsidRDefault="00B71F4A" w:rsidP="00B71F4A">
            <w:pPr>
              <w:pStyle w:val="Heading3"/>
            </w:pPr>
          </w:p>
          <w:p w14:paraId="7DAEA929" w14:textId="5F9CD3AA" w:rsidR="001B2ABD" w:rsidRDefault="00CF61FD" w:rsidP="00B71F4A">
            <w:pPr>
              <w:pStyle w:val="Heading3"/>
            </w:pPr>
            <w:r>
              <w:t>Objective</w:t>
            </w:r>
          </w:p>
          <w:p w14:paraId="0150A87D" w14:textId="51135595" w:rsidR="00036450" w:rsidRDefault="00CF61FD" w:rsidP="00B71F4A">
            <w:r>
              <w:t xml:space="preserve">Looking forward </w:t>
            </w:r>
            <w:r w:rsidR="00EA5D7B">
              <w:t>to continue my career in Java environment where my experience and skills are contributed for the success of an organization and for the career that is both challenging and rewarding.</w:t>
            </w:r>
          </w:p>
          <w:p w14:paraId="0E5C66A1" w14:textId="77777777" w:rsidR="00036450" w:rsidRDefault="00036450" w:rsidP="00B71F4A"/>
          <w:p w14:paraId="09D9F035" w14:textId="77777777" w:rsidR="00036450" w:rsidRPr="00CB0055" w:rsidRDefault="00000000" w:rsidP="00B71F4A">
            <w:pPr>
              <w:pStyle w:val="Heading3"/>
            </w:pPr>
            <w:sdt>
              <w:sdtPr>
                <w:id w:val="-1954003311"/>
                <w:placeholder>
                  <w:docPart w:val="90C26D90F69E4074A93DD130100BFCE9"/>
                </w:placeholder>
                <w:temporary/>
                <w:showingPlcHdr/>
                <w15:appearance w15:val="hidden"/>
              </w:sdtPr>
              <w:sdtContent>
                <w:r w:rsidR="00CB0055" w:rsidRPr="00C039FE">
                  <w:t>Contact</w:t>
                </w:r>
              </w:sdtContent>
            </w:sdt>
          </w:p>
          <w:p w14:paraId="08E0C556" w14:textId="77777777" w:rsidR="004D3011" w:rsidRDefault="00000000" w:rsidP="00B71F4A">
            <w:sdt>
              <w:sdtPr>
                <w:id w:val="1111563247"/>
                <w:placeholder>
                  <w:docPart w:val="922498630679493281F863E39D44F2A0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t>PHONE:</w:t>
                </w:r>
              </w:sdtContent>
            </w:sdt>
          </w:p>
          <w:p w14:paraId="31FF262F" w14:textId="58680D27" w:rsidR="004D3011" w:rsidRDefault="006A10A8" w:rsidP="00B71F4A">
            <w:r>
              <w:t>9740722765</w:t>
            </w:r>
          </w:p>
          <w:p w14:paraId="2468A22B" w14:textId="77777777" w:rsidR="004D3011" w:rsidRPr="004D3011" w:rsidRDefault="004D3011" w:rsidP="00B71F4A"/>
          <w:p w14:paraId="5D221995" w14:textId="77777777" w:rsidR="004D3011" w:rsidRDefault="00000000" w:rsidP="00B71F4A">
            <w:sdt>
              <w:sdtPr>
                <w:id w:val="-672802004"/>
                <w:placeholder>
                  <w:docPart w:val="7F403B51160B4C338193B1092184D167"/>
                </w:placeholder>
                <w:temporary/>
                <w:showingPlcHdr/>
                <w15:appearance w15:val="hidden"/>
              </w:sdtPr>
              <w:sdtContent>
                <w:r w:rsidR="0070340F">
                  <w:t>LINKEDIN:</w:t>
                </w:r>
              </w:sdtContent>
            </w:sdt>
          </w:p>
          <w:sdt>
            <w:sdtPr>
              <w:id w:val="428779786"/>
              <w:placeholder>
                <w:docPart w:val="90F0BA1EA28347679306176A9518B62E"/>
              </w:placeholder>
              <w15:appearance w15:val="hidden"/>
            </w:sdtPr>
            <w:sdtContent>
              <w:p w14:paraId="3DFE027B" w14:textId="0CC4EA06" w:rsidR="00912AB4" w:rsidRDefault="00912AB4" w:rsidP="00B71F4A">
                <w:r>
                  <w:t>www.linkedin.com/in/s-shahesthan-anjum-902302206</w:t>
                </w:r>
              </w:p>
              <w:p w14:paraId="25BD84D1" w14:textId="79A159C6" w:rsidR="004D3011" w:rsidRDefault="00000000" w:rsidP="00B71F4A"/>
            </w:sdtContent>
          </w:sdt>
          <w:p w14:paraId="729D0ED4" w14:textId="77777777" w:rsidR="004D3011" w:rsidRDefault="00000000" w:rsidP="00B71F4A">
            <w:sdt>
              <w:sdtPr>
                <w:id w:val="-240260293"/>
                <w:placeholder>
                  <w:docPart w:val="D32C54AE84C14D5AB1FBA4A6793D53A6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t>EMAIL</w:t>
                </w:r>
              </w:sdtContent>
            </w:sdt>
          </w:p>
          <w:p w14:paraId="0E4EDF7E" w14:textId="679E3E09" w:rsidR="00036450" w:rsidRDefault="00000000" w:rsidP="00B71F4A">
            <w:hyperlink r:id="rId7" w:history="1">
              <w:r w:rsidR="00EA5D7B" w:rsidRPr="00E138E9">
                <w:rPr>
                  <w:rStyle w:val="Hyperlink"/>
                </w:rPr>
                <w:t>anjumnoor1997@gmail.com</w:t>
              </w:r>
            </w:hyperlink>
          </w:p>
          <w:p w14:paraId="3CBEDE93" w14:textId="016D782F" w:rsidR="00EA5D7B" w:rsidRDefault="00EA5D7B" w:rsidP="00B71F4A"/>
          <w:p w14:paraId="5FA86130" w14:textId="77777777" w:rsidR="00EA5D7B" w:rsidRDefault="00EA5D7B" w:rsidP="00B71F4A"/>
          <w:p w14:paraId="738CA3F4" w14:textId="77777777" w:rsidR="00EE7A2B" w:rsidRDefault="00EE7A2B" w:rsidP="00EE7A2B">
            <w:pPr>
              <w:pStyle w:val="Heading4"/>
            </w:pPr>
            <w:r>
              <w:t>Skills</w:t>
            </w:r>
          </w:p>
          <w:p w14:paraId="757AB4E2" w14:textId="77777777" w:rsidR="00EE7A2B" w:rsidRDefault="00EE7A2B" w:rsidP="00EE7A2B"/>
          <w:p w14:paraId="7F7A3C02" w14:textId="77777777" w:rsidR="00EE7A2B" w:rsidRDefault="00EE7A2B" w:rsidP="00EE7A2B">
            <w:r>
              <w:t>Programming Languages: Java</w:t>
            </w:r>
          </w:p>
          <w:p w14:paraId="0F5D06F3" w14:textId="77777777" w:rsidR="00EE7A2B" w:rsidRDefault="00EE7A2B" w:rsidP="00EE7A2B">
            <w:r>
              <w:t>Frameworks: Spring Boot, Spring MVC</w:t>
            </w:r>
          </w:p>
          <w:p w14:paraId="7EE0533E" w14:textId="77777777" w:rsidR="00EE7A2B" w:rsidRDefault="00EE7A2B" w:rsidP="00EE7A2B">
            <w:r>
              <w:t>Databases: MySQL, MonogoDB</w:t>
            </w:r>
          </w:p>
          <w:p w14:paraId="7EE66FD9" w14:textId="77777777" w:rsidR="00EE7A2B" w:rsidRDefault="00EE7A2B" w:rsidP="00EE7A2B">
            <w:r>
              <w:t>Tools: Maven</w:t>
            </w:r>
          </w:p>
          <w:p w14:paraId="695DE19F" w14:textId="77777777" w:rsidR="00EE7A2B" w:rsidRDefault="00EE7A2B" w:rsidP="00EE7A2B"/>
          <w:p w14:paraId="51A59276" w14:textId="77777777" w:rsidR="00EE7A2B" w:rsidRDefault="00EE7A2B" w:rsidP="00EE7A2B">
            <w:pPr>
              <w:pStyle w:val="Heading4"/>
            </w:pPr>
            <w:r>
              <w:t>Certification</w:t>
            </w:r>
          </w:p>
          <w:p w14:paraId="57F0A2D1" w14:textId="77777777" w:rsidR="00EE7A2B" w:rsidRPr="00251DAE" w:rsidRDefault="00EE7A2B" w:rsidP="00EE7A2B"/>
          <w:p w14:paraId="45A2FF9F" w14:textId="77777777" w:rsidR="00EE7A2B" w:rsidRDefault="00251DAE" w:rsidP="00EE7A2B">
            <w:pPr>
              <w:rPr>
                <w:lang w:val="en-IN"/>
              </w:rPr>
            </w:pPr>
            <w:r w:rsidRPr="00251DAE">
              <w:rPr>
                <w:lang w:val="en-IN"/>
              </w:rPr>
              <w:t>AWS Certified Clod Practitioner</w:t>
            </w:r>
          </w:p>
          <w:p w14:paraId="0A50BDDA" w14:textId="6AC05EF9" w:rsidR="00EA5D7B" w:rsidRDefault="00EA5D7B" w:rsidP="00B71F4A"/>
          <w:p w14:paraId="7108547D" w14:textId="77777777" w:rsidR="00EA5D7B" w:rsidRPr="0070340F" w:rsidRDefault="00EA5D7B" w:rsidP="00B71F4A"/>
          <w:p w14:paraId="02E09DA6" w14:textId="7B81A6EB" w:rsidR="004D3011" w:rsidRPr="00CB0055" w:rsidRDefault="004D3011" w:rsidP="00B71F4A">
            <w:pPr>
              <w:pStyle w:val="Heading3"/>
            </w:pPr>
          </w:p>
          <w:p w14:paraId="54A35366" w14:textId="40FCA0F3" w:rsidR="006C1D9D" w:rsidRPr="004D3011" w:rsidRDefault="006C1D9D" w:rsidP="00B71F4A"/>
        </w:tc>
        <w:tc>
          <w:tcPr>
            <w:tcW w:w="650" w:type="dxa"/>
          </w:tcPr>
          <w:p w14:paraId="63FF8635" w14:textId="77777777" w:rsidR="001B2ABD" w:rsidRDefault="001B2ABD" w:rsidP="00B71F4A">
            <w:pPr>
              <w:tabs>
                <w:tab w:val="left" w:pos="990"/>
              </w:tabs>
            </w:pPr>
          </w:p>
          <w:p w14:paraId="18C36266" w14:textId="46206640" w:rsidR="00B71F4A" w:rsidRDefault="00B71F4A" w:rsidP="00B71F4A">
            <w:pPr>
              <w:tabs>
                <w:tab w:val="left" w:pos="990"/>
              </w:tabs>
            </w:pPr>
          </w:p>
        </w:tc>
        <w:tc>
          <w:tcPr>
            <w:tcW w:w="6547" w:type="dxa"/>
            <w:gridSpan w:val="2"/>
          </w:tcPr>
          <w:p w14:paraId="1C1D3D88" w14:textId="5D3597DA" w:rsidR="00B71F4A" w:rsidRPr="0062770D" w:rsidRDefault="00B71F4A" w:rsidP="00B71F4A">
            <w:pPr>
              <w:pStyle w:val="Heading2"/>
              <w:rPr>
                <w:sz w:val="56"/>
                <w:szCs w:val="56"/>
              </w:rPr>
            </w:pPr>
            <w:r w:rsidRPr="00B71F4A">
              <w:rPr>
                <w:sz w:val="56"/>
                <w:szCs w:val="56"/>
              </w:rPr>
              <w:t>S Shahesthan Anjum</w:t>
            </w:r>
          </w:p>
          <w:p w14:paraId="1AA29D94" w14:textId="72BB724F" w:rsidR="00036450" w:rsidRDefault="00000000" w:rsidP="00B71F4A">
            <w:pPr>
              <w:pStyle w:val="Heading2"/>
            </w:pPr>
            <w:sdt>
              <w:sdtPr>
                <w:id w:val="1001553383"/>
                <w:placeholder>
                  <w:docPart w:val="E28C8A6DA92C453A988504B2BA7706B5"/>
                </w:placeholder>
                <w:temporary/>
                <w:showingPlcHdr/>
                <w15:appearance w15:val="hidden"/>
              </w:sdtPr>
              <w:sdtContent>
                <w:r w:rsidR="00036450" w:rsidRPr="00CF61FD">
                  <w:t>WORK EXPERIENCE</w:t>
                </w:r>
              </w:sdtContent>
            </w:sdt>
          </w:p>
          <w:p w14:paraId="6B83E4EB" w14:textId="0FA47843" w:rsidR="00C80811" w:rsidRDefault="006A10A8" w:rsidP="00B71F4A">
            <w:pPr>
              <w:pStyle w:val="Heading4"/>
            </w:pPr>
            <w:r>
              <w:t>Analyst/Software Engineer</w:t>
            </w:r>
          </w:p>
          <w:p w14:paraId="0911DF65" w14:textId="0A64C030" w:rsidR="00036450" w:rsidRDefault="006A10A8" w:rsidP="0062770D">
            <w:pPr>
              <w:pStyle w:val="Heading4"/>
            </w:pPr>
            <w:r>
              <w:t>Capgemini</w:t>
            </w:r>
            <w:r w:rsidR="0062770D">
              <w:t xml:space="preserve"> </w:t>
            </w:r>
            <w:r>
              <w:t>2022-Present</w:t>
            </w:r>
          </w:p>
          <w:p w14:paraId="562D9E8B" w14:textId="77777777" w:rsidR="0062770D" w:rsidRPr="0062770D" w:rsidRDefault="0062770D" w:rsidP="0062770D"/>
          <w:p w14:paraId="4583CE84" w14:textId="429A3FE2" w:rsidR="0036656E" w:rsidRDefault="0036656E" w:rsidP="00B71F4A">
            <w:pPr>
              <w:pStyle w:val="Heading4"/>
            </w:pPr>
            <w:r>
              <w:t>Summary</w:t>
            </w:r>
          </w:p>
          <w:p w14:paraId="3291A2E2" w14:textId="1F6F7C40" w:rsidR="0036656E" w:rsidRDefault="0036656E" w:rsidP="00B71F4A">
            <w:r>
              <w:t>Experienced Spring Boot developer with 1.</w:t>
            </w:r>
            <w:r w:rsidR="00676E81">
              <w:t>8</w:t>
            </w:r>
            <w:r>
              <w:t xml:space="preserve"> years of experience in the software industry.</w:t>
            </w:r>
          </w:p>
          <w:p w14:paraId="225EDE58" w14:textId="4072E244" w:rsidR="0036656E" w:rsidRDefault="0036656E" w:rsidP="00B71F4A">
            <w:r>
              <w:t>Ability to design, develop and deploy Spring Boot applications.</w:t>
            </w:r>
          </w:p>
          <w:p w14:paraId="125F1F13" w14:textId="45B607D8" w:rsidR="0099109E" w:rsidRDefault="0099109E" w:rsidP="00B71F4A">
            <w:r>
              <w:t>Competence in using Spring Boot features such as dependency injection, auto-configuration and spring mvc.</w:t>
            </w:r>
          </w:p>
          <w:p w14:paraId="7357BFA2" w14:textId="2BD0E3DE" w:rsidR="0099109E" w:rsidRDefault="0099109E" w:rsidP="00B71F4A">
            <w:r>
              <w:t>Understanding of RESTful API’s and microservices architecture.</w:t>
            </w:r>
          </w:p>
          <w:p w14:paraId="068A10B4" w14:textId="65D144D4" w:rsidR="0099109E" w:rsidRDefault="0099109E" w:rsidP="00B71F4A">
            <w:r>
              <w:t>Excellent problem-solving and debugging skills.</w:t>
            </w:r>
          </w:p>
          <w:p w14:paraId="1FFCC448" w14:textId="36432FB6" w:rsidR="0062770D" w:rsidRDefault="0062770D" w:rsidP="0062770D">
            <w:pPr>
              <w:pStyle w:val="Heading2"/>
            </w:pPr>
            <w:r>
              <w:t>Internship</w:t>
            </w:r>
          </w:p>
          <w:p w14:paraId="17C5685E" w14:textId="0B419932" w:rsidR="004F6DFA" w:rsidRDefault="004F6DFA" w:rsidP="004F6DFA"/>
          <w:p w14:paraId="6E9ECBBB" w14:textId="3F22C608" w:rsidR="004F6DFA" w:rsidRDefault="004F6DFA" w:rsidP="004F6DFA">
            <w:r>
              <w:t>Cognovative Technologies &amp; Solution pvt ltd [01/04/2021-19/07/2021]</w:t>
            </w:r>
          </w:p>
          <w:p w14:paraId="3413E65E" w14:textId="578E8C5E" w:rsidR="004F6DFA" w:rsidRDefault="00EE7A2B" w:rsidP="004F6DFA">
            <w:r>
              <w:t>Hubli, Karnataka</w:t>
            </w:r>
            <w:r w:rsidR="004F6DFA">
              <w:t>.</w:t>
            </w:r>
          </w:p>
          <w:p w14:paraId="066DCC5D" w14:textId="3D45B871" w:rsidR="004F6DFA" w:rsidRDefault="004F6DFA" w:rsidP="004F6DFA"/>
          <w:p w14:paraId="36C1AAC8" w14:textId="47011603" w:rsidR="004F6DFA" w:rsidRDefault="004F6DFA" w:rsidP="004F6DFA">
            <w:r>
              <w:t>Tractor Telematics</w:t>
            </w:r>
          </w:p>
          <w:p w14:paraId="2C783127" w14:textId="7E306D91" w:rsidR="00EE7A2B" w:rsidRDefault="00EE7A2B" w:rsidP="00EE7A2B">
            <w:r>
              <w:t xml:space="preserve">Purpose: </w:t>
            </w:r>
            <w:r w:rsidR="004F6DFA">
              <w:t>The Project is to help the tractor owner to monitor the tractors rented by the farmers.</w:t>
            </w:r>
          </w:p>
          <w:p w14:paraId="22E84618" w14:textId="0AA8FBA0" w:rsidR="00EE7A2B" w:rsidRDefault="00EE7A2B" w:rsidP="00EE7A2B">
            <w:r>
              <w:t>In India as initial investment required for purchasing a tractor is high. Since tractor is rented on a daily basis along with driver who gets paid by the hour and there is need to monitor these operations in real-time to ensure maximum utilization of tractors.</w:t>
            </w:r>
          </w:p>
          <w:p w14:paraId="66E07C1E" w14:textId="77777777" w:rsidR="000041C4" w:rsidRDefault="00000000" w:rsidP="00B71F4A">
            <w:pPr>
              <w:pStyle w:val="Heading2"/>
            </w:pPr>
            <w:sdt>
              <w:sdtPr>
                <w:id w:val="-1447144958"/>
                <w:placeholder>
                  <w:docPart w:val="0E7FA195493B46A78AA40C040B062671"/>
                </w:placeholder>
                <w:temporary/>
                <w:showingPlcHdr/>
                <w15:appearance w15:val="hidden"/>
              </w:sdtPr>
              <w:sdtContent>
                <w:r w:rsidR="000041C4" w:rsidRPr="00036450">
                  <w:t>EDUCATION</w:t>
                </w:r>
              </w:sdtContent>
            </w:sdt>
          </w:p>
          <w:p w14:paraId="0ACEE744" w14:textId="769A8A78" w:rsidR="000041C4" w:rsidRDefault="00FD1FCC" w:rsidP="00B71F4A">
            <w:pPr>
              <w:pStyle w:val="Date"/>
            </w:pPr>
            <w:r>
              <w:t>2018-2021</w:t>
            </w:r>
          </w:p>
          <w:p w14:paraId="21BF19E7" w14:textId="00585D5D" w:rsidR="00FD1FCC" w:rsidRPr="00FD1FCC" w:rsidRDefault="00FD1FCC" w:rsidP="00B71F4A">
            <w:pPr>
              <w:pStyle w:val="Heading4"/>
              <w:rPr>
                <w:b w:val="0"/>
                <w:bCs/>
              </w:rPr>
            </w:pPr>
            <w:r w:rsidRPr="00FD1FCC">
              <w:rPr>
                <w:b w:val="0"/>
                <w:bCs/>
              </w:rPr>
              <w:t xml:space="preserve">KLE Technological </w:t>
            </w:r>
            <w:r w:rsidR="00EA5D7B" w:rsidRPr="00FD1FCC">
              <w:rPr>
                <w:b w:val="0"/>
                <w:bCs/>
              </w:rPr>
              <w:t>University</w:t>
            </w:r>
            <w:r w:rsidR="00EA5D7B">
              <w:rPr>
                <w:b w:val="0"/>
                <w:bCs/>
              </w:rPr>
              <w:t>, Hubli</w:t>
            </w:r>
            <w:r>
              <w:rPr>
                <w:b w:val="0"/>
                <w:bCs/>
              </w:rPr>
              <w:t>, Karnataka.</w:t>
            </w:r>
          </w:p>
          <w:p w14:paraId="3E8AC7D6" w14:textId="57BA931B" w:rsidR="000041C4" w:rsidRDefault="0099109E" w:rsidP="00B71F4A">
            <w:r>
              <w:t>MCA</w:t>
            </w:r>
            <w:r w:rsidR="00EA5D7B">
              <w:t xml:space="preserve"> </w:t>
            </w:r>
            <w:r>
              <w:t>(</w:t>
            </w:r>
            <w:r w:rsidR="00EA5D7B">
              <w:t>Master of Computer Applications</w:t>
            </w:r>
            <w:r>
              <w:t>)</w:t>
            </w:r>
          </w:p>
          <w:p w14:paraId="71AABCA9" w14:textId="301A4FEF" w:rsidR="00FD1FCC" w:rsidRDefault="00FD1FCC" w:rsidP="00B71F4A">
            <w:r>
              <w:t>2015-2018</w:t>
            </w:r>
          </w:p>
          <w:p w14:paraId="7C794742" w14:textId="09AF78FB" w:rsidR="00FD1FCC" w:rsidRDefault="00FD1FCC" w:rsidP="00B71F4A">
            <w:r>
              <w:t>SK Arts College and HSK Science Institute, Hubli, Karnataka.</w:t>
            </w:r>
          </w:p>
          <w:p w14:paraId="4D23BF62" w14:textId="17093B5A" w:rsidR="00FD1FCC" w:rsidRDefault="00FD1FCC" w:rsidP="00B71F4A">
            <w:r>
              <w:t xml:space="preserve">Bachelor of </w:t>
            </w:r>
            <w:r w:rsidR="00EA5D7B">
              <w:t>Science (</w:t>
            </w:r>
            <w:r>
              <w:t>BSc)</w:t>
            </w:r>
          </w:p>
          <w:p w14:paraId="20D98123" w14:textId="57528B58" w:rsidR="00FD1FCC" w:rsidRDefault="00FD1FCC" w:rsidP="00B71F4A">
            <w:r>
              <w:t>2013-2015</w:t>
            </w:r>
          </w:p>
          <w:p w14:paraId="14B89EC4" w14:textId="40B92FA1" w:rsidR="00FD1FCC" w:rsidRDefault="00FD1FCC" w:rsidP="00B71F4A">
            <w:r>
              <w:t>Indian PU College, Bellary, Karnataka.</w:t>
            </w:r>
          </w:p>
          <w:p w14:paraId="1B651D24" w14:textId="707BA1D7" w:rsidR="00FD1FCC" w:rsidRDefault="00FD1FCC" w:rsidP="00B71F4A">
            <w:r>
              <w:t xml:space="preserve">XII </w:t>
            </w:r>
            <w:r w:rsidR="00EA5D7B">
              <w:t>Standard (</w:t>
            </w:r>
            <w:r>
              <w:t xml:space="preserve">Karnataka Pre-University Board). </w:t>
            </w:r>
          </w:p>
          <w:p w14:paraId="0E9123D4" w14:textId="1C68998A" w:rsidR="00FD1FCC" w:rsidRDefault="00FD1FCC" w:rsidP="00B71F4A">
            <w:r>
              <w:t>2003-2013</w:t>
            </w:r>
          </w:p>
          <w:p w14:paraId="73D714CD" w14:textId="644C05E5" w:rsidR="00FD1FCC" w:rsidRDefault="00FD1FCC" w:rsidP="00B71F4A">
            <w:r>
              <w:t xml:space="preserve">ST Thomas High </w:t>
            </w:r>
            <w:r w:rsidR="00EA5D7B">
              <w:t>School,</w:t>
            </w:r>
            <w:r>
              <w:t xml:space="preserve"> Cansaulim, Goa.</w:t>
            </w:r>
          </w:p>
          <w:p w14:paraId="42D4C53D" w14:textId="4A8A1B81" w:rsidR="00036450" w:rsidRDefault="00FD1FCC" w:rsidP="00B71F4A">
            <w:r>
              <w:t xml:space="preserve">X </w:t>
            </w:r>
            <w:r w:rsidR="00EA5D7B">
              <w:t>Standard (</w:t>
            </w:r>
            <w:r>
              <w:t>Goa Board).</w:t>
            </w:r>
          </w:p>
          <w:p w14:paraId="75A321D3" w14:textId="682A2A1A" w:rsidR="0062770D" w:rsidRDefault="0062770D" w:rsidP="0062770D">
            <w:pPr>
              <w:pStyle w:val="Heading2"/>
            </w:pPr>
            <w:r>
              <w:t>declaration</w:t>
            </w:r>
          </w:p>
          <w:p w14:paraId="6A712BDD" w14:textId="6C0F7191" w:rsidR="0062770D" w:rsidRDefault="0062770D" w:rsidP="0062770D">
            <w:r>
              <w:t>I hear by declare that the above information is true to the best of my knowledge.</w:t>
            </w:r>
          </w:p>
          <w:p w14:paraId="2784ACAE" w14:textId="27E1635B" w:rsidR="0062770D" w:rsidRDefault="0062770D" w:rsidP="0062770D"/>
          <w:p w14:paraId="0CAD733A" w14:textId="7244E7EA" w:rsidR="0062770D" w:rsidRPr="0062770D" w:rsidRDefault="0062770D" w:rsidP="0062770D">
            <w:r>
              <w:t>Place: Bangalore                                                      S Shahesthan Anjum</w:t>
            </w:r>
          </w:p>
          <w:p w14:paraId="2F4DFB28" w14:textId="39175609" w:rsidR="0062770D" w:rsidRDefault="0062770D" w:rsidP="00B71F4A"/>
          <w:p w14:paraId="6B5347B3" w14:textId="77777777" w:rsidR="00EA5D7B" w:rsidRPr="00094FD6" w:rsidRDefault="00EA5D7B" w:rsidP="00B71F4A"/>
        </w:tc>
      </w:tr>
    </w:tbl>
    <w:p w14:paraId="178273A7" w14:textId="4C66E82C" w:rsidR="0043117B" w:rsidRDefault="00000000" w:rsidP="00314FEC">
      <w:pPr>
        <w:tabs>
          <w:tab w:val="left" w:pos="990"/>
        </w:tabs>
      </w:pPr>
    </w:p>
    <w:sectPr w:rsidR="0043117B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4443D" w14:textId="77777777" w:rsidR="00D839D3" w:rsidRDefault="00D839D3" w:rsidP="000C45FF">
      <w:r>
        <w:separator/>
      </w:r>
    </w:p>
  </w:endnote>
  <w:endnote w:type="continuationSeparator" w:id="0">
    <w:p w14:paraId="15BC5366" w14:textId="77777777" w:rsidR="00D839D3" w:rsidRDefault="00D839D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22F7A" w14:textId="77777777" w:rsidR="00D839D3" w:rsidRDefault="00D839D3" w:rsidP="000C45FF">
      <w:r>
        <w:separator/>
      </w:r>
    </w:p>
  </w:footnote>
  <w:footnote w:type="continuationSeparator" w:id="0">
    <w:p w14:paraId="099475A6" w14:textId="77777777" w:rsidR="00D839D3" w:rsidRDefault="00D839D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280DE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468485D" wp14:editId="2FACD04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1200" cy="9630000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1200" cy="9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5B402B"/>
    <w:multiLevelType w:val="hybridMultilevel"/>
    <w:tmpl w:val="D45C606A"/>
    <w:lvl w:ilvl="0" w:tplc="30940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C22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2057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0CF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E8A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D693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4CD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2EF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FAE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D6E08BB"/>
    <w:multiLevelType w:val="hybridMultilevel"/>
    <w:tmpl w:val="52C49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83972"/>
    <w:multiLevelType w:val="multilevel"/>
    <w:tmpl w:val="FDEC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595997">
    <w:abstractNumId w:val="0"/>
  </w:num>
  <w:num w:numId="2" w16cid:durableId="1462261809">
    <w:abstractNumId w:val="3"/>
  </w:num>
  <w:num w:numId="3" w16cid:durableId="2062557677">
    <w:abstractNumId w:val="1"/>
  </w:num>
  <w:num w:numId="4" w16cid:durableId="308941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B0"/>
    <w:rsid w:val="000041C4"/>
    <w:rsid w:val="000170CD"/>
    <w:rsid w:val="00036450"/>
    <w:rsid w:val="00094499"/>
    <w:rsid w:val="00094FD6"/>
    <w:rsid w:val="00096D1F"/>
    <w:rsid w:val="000C45FF"/>
    <w:rsid w:val="000E3FD1"/>
    <w:rsid w:val="00112054"/>
    <w:rsid w:val="001525E1"/>
    <w:rsid w:val="001671F6"/>
    <w:rsid w:val="00180329"/>
    <w:rsid w:val="0019001F"/>
    <w:rsid w:val="001A74A5"/>
    <w:rsid w:val="001B2ABD"/>
    <w:rsid w:val="001E0391"/>
    <w:rsid w:val="001E1759"/>
    <w:rsid w:val="001F1ECC"/>
    <w:rsid w:val="002400EB"/>
    <w:rsid w:val="00251DAE"/>
    <w:rsid w:val="00256CF7"/>
    <w:rsid w:val="00281FD5"/>
    <w:rsid w:val="002B7CF1"/>
    <w:rsid w:val="0030481B"/>
    <w:rsid w:val="00311F9F"/>
    <w:rsid w:val="00314FEC"/>
    <w:rsid w:val="003156FC"/>
    <w:rsid w:val="003254B5"/>
    <w:rsid w:val="0036656E"/>
    <w:rsid w:val="0037121F"/>
    <w:rsid w:val="00385167"/>
    <w:rsid w:val="003A6B7D"/>
    <w:rsid w:val="003B06CA"/>
    <w:rsid w:val="004071FC"/>
    <w:rsid w:val="00445947"/>
    <w:rsid w:val="0045222E"/>
    <w:rsid w:val="004813B3"/>
    <w:rsid w:val="00496591"/>
    <w:rsid w:val="004C63E4"/>
    <w:rsid w:val="004D3011"/>
    <w:rsid w:val="004F6DFA"/>
    <w:rsid w:val="0052113A"/>
    <w:rsid w:val="005262AC"/>
    <w:rsid w:val="005E39D5"/>
    <w:rsid w:val="00600670"/>
    <w:rsid w:val="00602FDE"/>
    <w:rsid w:val="00616E38"/>
    <w:rsid w:val="0062123A"/>
    <w:rsid w:val="0062770D"/>
    <w:rsid w:val="00646E75"/>
    <w:rsid w:val="00676E81"/>
    <w:rsid w:val="006771D0"/>
    <w:rsid w:val="006A10A8"/>
    <w:rsid w:val="006C1D9D"/>
    <w:rsid w:val="006E088D"/>
    <w:rsid w:val="006F53C7"/>
    <w:rsid w:val="0070340F"/>
    <w:rsid w:val="00715FCB"/>
    <w:rsid w:val="00743101"/>
    <w:rsid w:val="007775E1"/>
    <w:rsid w:val="007867A0"/>
    <w:rsid w:val="007927F5"/>
    <w:rsid w:val="00802CA0"/>
    <w:rsid w:val="008D7080"/>
    <w:rsid w:val="00912AB4"/>
    <w:rsid w:val="009260CD"/>
    <w:rsid w:val="00952C25"/>
    <w:rsid w:val="00953A2E"/>
    <w:rsid w:val="0099109E"/>
    <w:rsid w:val="009B539F"/>
    <w:rsid w:val="00A2118D"/>
    <w:rsid w:val="00A40869"/>
    <w:rsid w:val="00AD76E2"/>
    <w:rsid w:val="00AF6D44"/>
    <w:rsid w:val="00B20152"/>
    <w:rsid w:val="00B359E4"/>
    <w:rsid w:val="00B45372"/>
    <w:rsid w:val="00B57D98"/>
    <w:rsid w:val="00B70850"/>
    <w:rsid w:val="00B71F4A"/>
    <w:rsid w:val="00BE2258"/>
    <w:rsid w:val="00C039FE"/>
    <w:rsid w:val="00C066B6"/>
    <w:rsid w:val="00C37BA1"/>
    <w:rsid w:val="00C40097"/>
    <w:rsid w:val="00C4674C"/>
    <w:rsid w:val="00C506CF"/>
    <w:rsid w:val="00C547D5"/>
    <w:rsid w:val="00C72662"/>
    <w:rsid w:val="00C72BED"/>
    <w:rsid w:val="00C80811"/>
    <w:rsid w:val="00C9578B"/>
    <w:rsid w:val="00CB0055"/>
    <w:rsid w:val="00CF61FD"/>
    <w:rsid w:val="00D2522B"/>
    <w:rsid w:val="00D422DE"/>
    <w:rsid w:val="00D5459D"/>
    <w:rsid w:val="00D839D3"/>
    <w:rsid w:val="00DA1F4D"/>
    <w:rsid w:val="00DB113C"/>
    <w:rsid w:val="00DD070C"/>
    <w:rsid w:val="00DD172A"/>
    <w:rsid w:val="00E13AB0"/>
    <w:rsid w:val="00E15CD7"/>
    <w:rsid w:val="00E25A26"/>
    <w:rsid w:val="00E4381A"/>
    <w:rsid w:val="00E55D74"/>
    <w:rsid w:val="00EA5D7B"/>
    <w:rsid w:val="00EC6C57"/>
    <w:rsid w:val="00EE7A2B"/>
    <w:rsid w:val="00F05EDE"/>
    <w:rsid w:val="00F364A3"/>
    <w:rsid w:val="00F60274"/>
    <w:rsid w:val="00F77FB9"/>
    <w:rsid w:val="00FB068F"/>
    <w:rsid w:val="00FD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FB522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AF6D44"/>
  </w:style>
  <w:style w:type="paragraph" w:styleId="Heading1">
    <w:name w:val="heading 1"/>
    <w:basedOn w:val="Normal"/>
    <w:next w:val="Normal"/>
    <w:link w:val="Heading1Char"/>
    <w:uiPriority w:val="9"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E2258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355D7E" w:themeColor="accent1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qFormat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0340F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BE2258"/>
    <w:rPr>
      <w:rFonts w:asciiTheme="majorHAnsi" w:eastAsiaTheme="majorEastAsia" w:hAnsiTheme="majorHAnsi" w:cstheme="majorBidi"/>
      <w:b/>
      <w:caps/>
      <w:color w:val="355D7E" w:themeColor="accent1" w:themeShade="8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094FD6"/>
    <w:pPr>
      <w:numPr>
        <w:numId w:val="1"/>
      </w:numPr>
      <w:ind w:left="420"/>
    </w:pPr>
    <w:rPr>
      <w:rFonts w:eastAsiaTheme="minorHAnsi"/>
      <w:color w:val="595959" w:themeColor="text1" w:themeTint="A6"/>
      <w:lang w:eastAsia="en-US"/>
    </w:rPr>
  </w:style>
  <w:style w:type="paragraph" w:styleId="NoSpacing">
    <w:name w:val="No Spacing"/>
    <w:uiPriority w:val="1"/>
    <w:semiHidden/>
    <w:rsid w:val="000041C4"/>
    <w:rPr>
      <w:szCs w:val="22"/>
    </w:rPr>
  </w:style>
  <w:style w:type="paragraph" w:styleId="NormalWeb">
    <w:name w:val="Normal (Web)"/>
    <w:basedOn w:val="Normal"/>
    <w:uiPriority w:val="99"/>
    <w:semiHidden/>
    <w:unhideWhenUsed/>
    <w:rsid w:val="0036656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6656E"/>
    <w:rPr>
      <w:b/>
      <w:bCs/>
    </w:rPr>
  </w:style>
  <w:style w:type="paragraph" w:styleId="ListParagraph">
    <w:name w:val="List Paragraph"/>
    <w:basedOn w:val="Normal"/>
    <w:uiPriority w:val="34"/>
    <w:semiHidden/>
    <w:qFormat/>
    <w:rsid w:val="004F6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5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njumnoor19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anjum\AppData\Roaming\Microsoft\Templates\Hospitality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C26D90F69E4074A93DD130100BF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8422B-A45C-4170-8148-688B16EA43AC}"/>
      </w:docPartPr>
      <w:docPartBody>
        <w:p w:rsidR="00BC748F" w:rsidRDefault="000A56F4">
          <w:pPr>
            <w:pStyle w:val="90C26D90F69E4074A93DD130100BFCE9"/>
          </w:pPr>
          <w:r w:rsidRPr="00C039FE">
            <w:t>Contact</w:t>
          </w:r>
        </w:p>
      </w:docPartBody>
    </w:docPart>
    <w:docPart>
      <w:docPartPr>
        <w:name w:val="922498630679493281F863E39D44F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5342B-36E2-4E13-B54F-BED54957AA22}"/>
      </w:docPartPr>
      <w:docPartBody>
        <w:p w:rsidR="00BC748F" w:rsidRDefault="000A56F4">
          <w:pPr>
            <w:pStyle w:val="922498630679493281F863E39D44F2A0"/>
          </w:pPr>
          <w:r w:rsidRPr="004D3011">
            <w:t>PHONE:</w:t>
          </w:r>
        </w:p>
      </w:docPartBody>
    </w:docPart>
    <w:docPart>
      <w:docPartPr>
        <w:name w:val="7F403B51160B4C338193B1092184D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EA82C-483B-452E-AEA8-69DD46AB35D5}"/>
      </w:docPartPr>
      <w:docPartBody>
        <w:p w:rsidR="00BC748F" w:rsidRDefault="000A56F4">
          <w:pPr>
            <w:pStyle w:val="7F403B51160B4C338193B1092184D167"/>
          </w:pPr>
          <w:r>
            <w:t>LINKEDIN:</w:t>
          </w:r>
        </w:p>
      </w:docPartBody>
    </w:docPart>
    <w:docPart>
      <w:docPartPr>
        <w:name w:val="90F0BA1EA28347679306176A9518B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2D35B-B45E-4524-B844-E5EE35051F1D}"/>
      </w:docPartPr>
      <w:docPartBody>
        <w:p w:rsidR="00BC748F" w:rsidRDefault="000A56F4">
          <w:pPr>
            <w:pStyle w:val="90F0BA1EA28347679306176A9518B62E"/>
          </w:pPr>
          <w:r>
            <w:t>www.linkedin.com/in/j.mclaughin</w:t>
          </w:r>
        </w:p>
      </w:docPartBody>
    </w:docPart>
    <w:docPart>
      <w:docPartPr>
        <w:name w:val="D32C54AE84C14D5AB1FBA4A6793D5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011CF-B6C0-4C47-8022-70AEF5E5E0E3}"/>
      </w:docPartPr>
      <w:docPartBody>
        <w:p w:rsidR="00BC748F" w:rsidRDefault="000A56F4">
          <w:pPr>
            <w:pStyle w:val="D32C54AE84C14D5AB1FBA4A6793D53A6"/>
          </w:pPr>
          <w:r w:rsidRPr="004D3011">
            <w:t>EMAIL</w:t>
          </w:r>
        </w:p>
      </w:docPartBody>
    </w:docPart>
    <w:docPart>
      <w:docPartPr>
        <w:name w:val="E28C8A6DA92C453A988504B2BA770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10880-C828-416B-B7C7-17947268ACAF}"/>
      </w:docPartPr>
      <w:docPartBody>
        <w:p w:rsidR="00BC748F" w:rsidRDefault="000A56F4">
          <w:pPr>
            <w:pStyle w:val="E28C8A6DA92C453A988504B2BA7706B5"/>
          </w:pPr>
          <w:r w:rsidRPr="00036450">
            <w:t>WORK EXPERIENCE</w:t>
          </w:r>
        </w:p>
      </w:docPartBody>
    </w:docPart>
    <w:docPart>
      <w:docPartPr>
        <w:name w:val="0E7FA195493B46A78AA40C040B062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A3473-E532-4FA0-AAFD-913FFC116426}"/>
      </w:docPartPr>
      <w:docPartBody>
        <w:p w:rsidR="00BC748F" w:rsidRDefault="000A56F4">
          <w:pPr>
            <w:pStyle w:val="0E7FA195493B46A78AA40C040B062671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75284645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F4"/>
    <w:rsid w:val="000A56F4"/>
    <w:rsid w:val="000E724E"/>
    <w:rsid w:val="00552C29"/>
    <w:rsid w:val="0060741F"/>
    <w:rsid w:val="00BC748F"/>
    <w:rsid w:val="00BE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C26D90F69E4074A93DD130100BFCE9">
    <w:name w:val="90C26D90F69E4074A93DD130100BFCE9"/>
  </w:style>
  <w:style w:type="paragraph" w:customStyle="1" w:styleId="922498630679493281F863E39D44F2A0">
    <w:name w:val="922498630679493281F863E39D44F2A0"/>
  </w:style>
  <w:style w:type="paragraph" w:customStyle="1" w:styleId="7F403B51160B4C338193B1092184D167">
    <w:name w:val="7F403B51160B4C338193B1092184D167"/>
  </w:style>
  <w:style w:type="paragraph" w:customStyle="1" w:styleId="90F0BA1EA28347679306176A9518B62E">
    <w:name w:val="90F0BA1EA28347679306176A9518B62E"/>
  </w:style>
  <w:style w:type="paragraph" w:customStyle="1" w:styleId="D32C54AE84C14D5AB1FBA4A6793D53A6">
    <w:name w:val="D32C54AE84C14D5AB1FBA4A6793D53A6"/>
  </w:style>
  <w:style w:type="paragraph" w:customStyle="1" w:styleId="E28C8A6DA92C453A988504B2BA7706B5">
    <w:name w:val="E28C8A6DA92C453A988504B2BA7706B5"/>
  </w:style>
  <w:style w:type="paragraph" w:customStyle="1" w:styleId="0E7FA195493B46A78AA40C040B062671">
    <w:name w:val="0E7FA195493B46A78AA40C040B062671"/>
  </w:style>
  <w:style w:type="paragraph" w:styleId="ListBullet">
    <w:name w:val="List Bullet"/>
    <w:basedOn w:val="Normal"/>
    <w:uiPriority w:val="11"/>
    <w:qFormat/>
    <w:pPr>
      <w:numPr>
        <w:numId w:val="1"/>
      </w:numPr>
      <w:spacing w:after="0" w:line="240" w:lineRule="auto"/>
      <w:ind w:left="420"/>
    </w:pPr>
    <w:rPr>
      <w:rFonts w:eastAsiaTheme="minorHAnsi"/>
      <w:color w:val="595959" w:themeColor="text1" w:themeTint="A6"/>
      <w:sz w:val="18"/>
      <w:szCs w:val="18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Hospitality management resume.dotx</Template>
  <TotalTime>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2023-09-22T06:24:00Z</dcterms:created>
  <dcterms:modified xsi:type="dcterms:W3CDTF">2023-10-04T05:22:00Z</dcterms:modified>
</cp:coreProperties>
</file>